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B216E">
        <w:rPr>
          <w:rFonts w:ascii="Times New Roman" w:hAnsi="Times New Roman"/>
        </w:rPr>
        <w:t>&lt;Electronic Shop for Festival Tickets</w:t>
      </w:r>
      <w:r w:rsidR="000916B9" w:rsidRPr="00D047E9">
        <w:rPr>
          <w:rFonts w:ascii="Times New Roman" w:hAnsi="Times New Roman"/>
        </w:rPr>
        <w:t>&gt;</w:t>
      </w:r>
      <w: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dd</w:t>
            </w:r>
            <w:proofErr w:type="spellEnd"/>
            <w:r w:rsidRPr="00D047E9">
              <w:t>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E97721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E97721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E97721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E97721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E97721">
        <w:lastRenderedPageBreak/>
        <w:fldChar w:fldCharType="begin"/>
      </w:r>
      <w:r w:rsidR="00E97721">
        <w:instrText xml:space="preserve">title  \* Mergeformat </w:instrText>
      </w:r>
      <w:r w:rsidR="00E97721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E97721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793E5E" w:rsidRPr="00793E5E" w:rsidRDefault="00793E5E" w:rsidP="00793E5E">
      <w:pPr>
        <w:pStyle w:val="BodyText"/>
        <w:rPr>
          <w:sz w:val="24"/>
          <w:szCs w:val="24"/>
          <w:u w:val="single"/>
        </w:rPr>
      </w:pPr>
      <w:r w:rsidRPr="00793E5E">
        <w:rPr>
          <w:sz w:val="24"/>
          <w:szCs w:val="24"/>
          <w:u w:val="single"/>
        </w:rPr>
        <w:t>Use case 1</w:t>
      </w:r>
    </w:p>
    <w:p w:rsidR="00793E5E" w:rsidRDefault="00793E5E" w:rsidP="00793E5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Use case: </w:t>
      </w:r>
      <w:r w:rsidR="00B50343">
        <w:rPr>
          <w:sz w:val="24"/>
          <w:szCs w:val="24"/>
        </w:rPr>
        <w:t>Buy a ticket for a festival</w:t>
      </w:r>
    </w:p>
    <w:p w:rsidR="00B50343" w:rsidRDefault="00B50343" w:rsidP="00793E5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Level: </w:t>
      </w:r>
      <w:r w:rsidR="000A1905">
        <w:rPr>
          <w:sz w:val="24"/>
          <w:szCs w:val="24"/>
        </w:rPr>
        <w:t>User-goal</w:t>
      </w:r>
      <w:r>
        <w:rPr>
          <w:sz w:val="24"/>
          <w:szCs w:val="24"/>
        </w:rPr>
        <w:t xml:space="preserve"> level</w:t>
      </w:r>
    </w:p>
    <w:p w:rsidR="00044AB0" w:rsidRDefault="00FF46EE" w:rsidP="00793E5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Primary </w:t>
      </w:r>
      <w:proofErr w:type="gramStart"/>
      <w:r>
        <w:rPr>
          <w:sz w:val="24"/>
          <w:szCs w:val="24"/>
        </w:rPr>
        <w:t>actor :</w:t>
      </w:r>
      <w:proofErr w:type="gramEnd"/>
      <w:r>
        <w:rPr>
          <w:sz w:val="24"/>
          <w:szCs w:val="24"/>
        </w:rPr>
        <w:t xml:space="preserve"> Client</w:t>
      </w:r>
    </w:p>
    <w:p w:rsidR="00B50343" w:rsidRDefault="00B50343" w:rsidP="00B5034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Main success </w:t>
      </w:r>
      <w:proofErr w:type="gramStart"/>
      <w:r>
        <w:rPr>
          <w:sz w:val="24"/>
          <w:szCs w:val="24"/>
        </w:rPr>
        <w:t>scenario :</w:t>
      </w:r>
      <w:proofErr w:type="gramEnd"/>
      <w:r>
        <w:rPr>
          <w:sz w:val="24"/>
          <w:szCs w:val="24"/>
        </w:rPr>
        <w:t xml:space="preserve"> 1. log in</w:t>
      </w:r>
    </w:p>
    <w:p w:rsidR="00B50343" w:rsidRDefault="00B50343" w:rsidP="00B5034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2. </w:t>
      </w:r>
      <w:proofErr w:type="gramStart"/>
      <w:r>
        <w:rPr>
          <w:sz w:val="24"/>
          <w:szCs w:val="24"/>
        </w:rPr>
        <w:t>find</w:t>
      </w:r>
      <w:proofErr w:type="gramEnd"/>
      <w:r>
        <w:rPr>
          <w:sz w:val="24"/>
          <w:szCs w:val="24"/>
        </w:rPr>
        <w:t xml:space="preserve"> the wanted festival</w:t>
      </w:r>
    </w:p>
    <w:p w:rsidR="00B50343" w:rsidRDefault="00B50343" w:rsidP="00B5034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F5355">
        <w:rPr>
          <w:sz w:val="24"/>
          <w:szCs w:val="24"/>
        </w:rPr>
        <w:t xml:space="preserve">   3. </w:t>
      </w:r>
      <w:proofErr w:type="gramStart"/>
      <w:r w:rsidR="002F5355">
        <w:rPr>
          <w:sz w:val="24"/>
          <w:szCs w:val="24"/>
        </w:rPr>
        <w:t>order</w:t>
      </w:r>
      <w:proofErr w:type="gramEnd"/>
      <w:r w:rsidR="002F5355">
        <w:rPr>
          <w:sz w:val="24"/>
          <w:szCs w:val="24"/>
        </w:rPr>
        <w:t xml:space="preserve"> the ticket </w:t>
      </w:r>
    </w:p>
    <w:p w:rsidR="002F5355" w:rsidRDefault="002F5355" w:rsidP="00B5034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4. </w:t>
      </w:r>
      <w:proofErr w:type="gramStart"/>
      <w:r>
        <w:rPr>
          <w:sz w:val="24"/>
          <w:szCs w:val="24"/>
        </w:rPr>
        <w:t>buy</w:t>
      </w:r>
      <w:proofErr w:type="gramEnd"/>
      <w:r>
        <w:rPr>
          <w:sz w:val="24"/>
          <w:szCs w:val="24"/>
        </w:rPr>
        <w:t xml:space="preserve"> the ticket</w:t>
      </w:r>
    </w:p>
    <w:p w:rsidR="002F5355" w:rsidRDefault="002F5355" w:rsidP="00B50343">
      <w:pPr>
        <w:pStyle w:val="BodyText"/>
        <w:rPr>
          <w:sz w:val="24"/>
          <w:szCs w:val="24"/>
        </w:rPr>
      </w:pPr>
      <w:proofErr w:type="gramStart"/>
      <w:r>
        <w:rPr>
          <w:sz w:val="24"/>
          <w:szCs w:val="24"/>
        </w:rPr>
        <w:t>Extensions :</w:t>
      </w:r>
      <w:proofErr w:type="gramEnd"/>
      <w:r>
        <w:rPr>
          <w:sz w:val="24"/>
          <w:szCs w:val="24"/>
        </w:rPr>
        <w:t xml:space="preserve"> </w:t>
      </w:r>
    </w:p>
    <w:p w:rsidR="002F5355" w:rsidRDefault="002F5355" w:rsidP="00B5034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). the user doesn’t have an account : 1. sign up</w:t>
      </w:r>
    </w:p>
    <w:p w:rsidR="002F5355" w:rsidRDefault="002F5355" w:rsidP="00B5034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 </w:t>
      </w:r>
      <w:proofErr w:type="gramStart"/>
      <w:r>
        <w:rPr>
          <w:sz w:val="24"/>
          <w:szCs w:val="24"/>
        </w:rPr>
        <w:t>log</w:t>
      </w:r>
      <w:proofErr w:type="gramEnd"/>
      <w:r>
        <w:rPr>
          <w:sz w:val="24"/>
          <w:szCs w:val="24"/>
        </w:rPr>
        <w:t xml:space="preserve"> in</w:t>
      </w:r>
    </w:p>
    <w:p w:rsidR="002F5355" w:rsidRDefault="002F5355" w:rsidP="00B5034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 </w:t>
      </w:r>
      <w:proofErr w:type="gramStart"/>
      <w:r>
        <w:rPr>
          <w:sz w:val="24"/>
          <w:szCs w:val="24"/>
        </w:rPr>
        <w:t>order</w:t>
      </w:r>
      <w:proofErr w:type="gramEnd"/>
      <w:r>
        <w:rPr>
          <w:sz w:val="24"/>
          <w:szCs w:val="24"/>
        </w:rPr>
        <w:t xml:space="preserve"> the ticket</w:t>
      </w:r>
    </w:p>
    <w:p w:rsidR="002F5355" w:rsidRDefault="002F5355" w:rsidP="00B5034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 </w:t>
      </w:r>
      <w:proofErr w:type="gramStart"/>
      <w:r>
        <w:rPr>
          <w:sz w:val="24"/>
          <w:szCs w:val="24"/>
        </w:rPr>
        <w:t>buy</w:t>
      </w:r>
      <w:proofErr w:type="gramEnd"/>
      <w:r>
        <w:rPr>
          <w:sz w:val="24"/>
          <w:szCs w:val="24"/>
        </w:rPr>
        <w:t xml:space="preserve"> the ticket</w:t>
      </w:r>
    </w:p>
    <w:p w:rsidR="002F5355" w:rsidRDefault="002F5355" w:rsidP="002F535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  <w:t xml:space="preserve">b). tickets out of </w:t>
      </w:r>
      <w:proofErr w:type="gramStart"/>
      <w:r>
        <w:rPr>
          <w:sz w:val="24"/>
          <w:szCs w:val="24"/>
        </w:rPr>
        <w:t>stock :</w:t>
      </w:r>
      <w:proofErr w:type="gramEnd"/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. log in</w:t>
      </w:r>
    </w:p>
    <w:p w:rsidR="002F5355" w:rsidRDefault="002F5355" w:rsidP="002F535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2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order</w:t>
      </w:r>
      <w:proofErr w:type="gramEnd"/>
      <w:r>
        <w:rPr>
          <w:sz w:val="24"/>
          <w:szCs w:val="24"/>
        </w:rPr>
        <w:t xml:space="preserve"> the ticket</w:t>
      </w:r>
    </w:p>
    <w:p w:rsidR="002F5355" w:rsidRDefault="002F5355" w:rsidP="002F535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3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buy</w:t>
      </w:r>
      <w:proofErr w:type="gramEnd"/>
      <w:r>
        <w:rPr>
          <w:sz w:val="24"/>
          <w:szCs w:val="24"/>
        </w:rPr>
        <w:t xml:space="preserve"> the ticket</w:t>
      </w:r>
    </w:p>
    <w:p w:rsidR="00EE03DF" w:rsidRDefault="00EE03DF" w:rsidP="002F535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4. </w:t>
      </w:r>
      <w:proofErr w:type="gramStart"/>
      <w:r>
        <w:rPr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 the tickets out of stock error</w:t>
      </w:r>
    </w:p>
    <w:p w:rsidR="002F5355" w:rsidRDefault="002F5355" w:rsidP="00B50343">
      <w:pPr>
        <w:pStyle w:val="BodyText"/>
        <w:rPr>
          <w:sz w:val="24"/>
          <w:szCs w:val="24"/>
        </w:rPr>
      </w:pPr>
    </w:p>
    <w:p w:rsidR="002F5355" w:rsidRPr="002F5355" w:rsidRDefault="002F5355" w:rsidP="00B50343">
      <w:pPr>
        <w:pStyle w:val="BodyText"/>
        <w:rPr>
          <w:sz w:val="24"/>
          <w:szCs w:val="24"/>
          <w:u w:val="single"/>
        </w:rPr>
      </w:pPr>
      <w:r w:rsidRPr="002F5355">
        <w:rPr>
          <w:sz w:val="24"/>
          <w:szCs w:val="24"/>
          <w:u w:val="single"/>
        </w:rPr>
        <w:t>Use case 2</w:t>
      </w:r>
    </w:p>
    <w:p w:rsidR="00B50343" w:rsidRDefault="002F5355" w:rsidP="00B5034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Use case: Add another festival in</w:t>
      </w:r>
      <w:r w:rsidR="000762E3">
        <w:rPr>
          <w:sz w:val="24"/>
          <w:szCs w:val="24"/>
        </w:rPr>
        <w:t xml:space="preserve"> the available festivals list</w:t>
      </w:r>
    </w:p>
    <w:p w:rsidR="00044AB0" w:rsidRDefault="004A5B93" w:rsidP="00B5034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Level: User-goal level</w:t>
      </w:r>
    </w:p>
    <w:p w:rsidR="004A5B93" w:rsidRDefault="004A5B93" w:rsidP="00B5034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Primary actor: Administrator</w:t>
      </w:r>
    </w:p>
    <w:p w:rsidR="004A5B93" w:rsidRDefault="004A5B93" w:rsidP="00B5034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Main </w:t>
      </w:r>
      <w:r w:rsidR="00A51FBE">
        <w:rPr>
          <w:sz w:val="24"/>
          <w:szCs w:val="24"/>
        </w:rPr>
        <w:t xml:space="preserve">success </w:t>
      </w:r>
      <w:proofErr w:type="gramStart"/>
      <w:r w:rsidR="00A51FBE">
        <w:rPr>
          <w:sz w:val="24"/>
          <w:szCs w:val="24"/>
        </w:rPr>
        <w:t>scenario :</w:t>
      </w:r>
      <w:proofErr w:type="gramEnd"/>
      <w:r w:rsidR="00A51FBE">
        <w:rPr>
          <w:sz w:val="24"/>
          <w:szCs w:val="24"/>
        </w:rPr>
        <w:t xml:space="preserve"> 1. log in</w:t>
      </w:r>
    </w:p>
    <w:p w:rsidR="00A51FBE" w:rsidRDefault="00A51FBE" w:rsidP="00A51FBE">
      <w:pPr>
        <w:pStyle w:val="BodyText"/>
        <w:ind w:left="2880" w:firstLine="1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gramStart"/>
      <w:r>
        <w:rPr>
          <w:sz w:val="24"/>
          <w:szCs w:val="24"/>
        </w:rPr>
        <w:t>complete</w:t>
      </w:r>
      <w:proofErr w:type="gramEnd"/>
      <w:r>
        <w:rPr>
          <w:sz w:val="24"/>
          <w:szCs w:val="24"/>
        </w:rPr>
        <w:t xml:space="preserve"> the required fields referring to the festival (name, number of available tickets, period, description, add poster etc.)</w:t>
      </w:r>
    </w:p>
    <w:p w:rsidR="00A51FBE" w:rsidRDefault="00A51FBE" w:rsidP="00A51FBE">
      <w:pPr>
        <w:pStyle w:val="BodyText"/>
        <w:ind w:left="2880" w:firstLine="18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gramStart"/>
      <w:r>
        <w:rPr>
          <w:sz w:val="24"/>
          <w:szCs w:val="24"/>
        </w:rPr>
        <w:t>validate</w:t>
      </w:r>
      <w:proofErr w:type="gramEnd"/>
      <w:r>
        <w:rPr>
          <w:sz w:val="24"/>
          <w:szCs w:val="24"/>
        </w:rPr>
        <w:t xml:space="preserve"> the completed information</w:t>
      </w:r>
    </w:p>
    <w:p w:rsidR="00A51FBE" w:rsidRDefault="008E0F3F" w:rsidP="00A51FBE">
      <w:pPr>
        <w:pStyle w:val="BodyText"/>
        <w:ind w:left="2880" w:firstLine="18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gramStart"/>
      <w:r>
        <w:rPr>
          <w:sz w:val="24"/>
          <w:szCs w:val="24"/>
        </w:rPr>
        <w:t>start</w:t>
      </w:r>
      <w:proofErr w:type="gramEnd"/>
      <w:r>
        <w:rPr>
          <w:sz w:val="24"/>
          <w:szCs w:val="24"/>
        </w:rPr>
        <w:t xml:space="preserve"> </w:t>
      </w:r>
      <w:r w:rsidR="00AE2F4C">
        <w:rPr>
          <w:sz w:val="24"/>
          <w:szCs w:val="24"/>
        </w:rPr>
        <w:t xml:space="preserve">the </w:t>
      </w:r>
      <w:r w:rsidR="00A51FBE">
        <w:rPr>
          <w:sz w:val="24"/>
          <w:szCs w:val="24"/>
        </w:rPr>
        <w:t>sell</w:t>
      </w:r>
    </w:p>
    <w:p w:rsidR="00BB4E12" w:rsidRDefault="00BB4E12" w:rsidP="00BB4E12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Extensions:</w:t>
      </w:r>
    </w:p>
    <w:p w:rsidR="006D2EAF" w:rsidRDefault="00E500C5" w:rsidP="00E500C5">
      <w:pPr>
        <w:pStyle w:val="BodyText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 w:rsidR="00BB4E12">
        <w:rPr>
          <w:sz w:val="24"/>
          <w:szCs w:val="24"/>
        </w:rPr>
        <w:t>user</w:t>
      </w:r>
      <w:proofErr w:type="gramEnd"/>
      <w:r w:rsidR="00BB4E12">
        <w:rPr>
          <w:sz w:val="24"/>
          <w:szCs w:val="24"/>
        </w:rPr>
        <w:t xml:space="preserve"> doesn’t have an account :  </w:t>
      </w:r>
      <w:r>
        <w:rPr>
          <w:sz w:val="24"/>
          <w:szCs w:val="24"/>
        </w:rPr>
        <w:t>1. sign up</w:t>
      </w:r>
    </w:p>
    <w:p w:rsidR="00BB4E12" w:rsidRDefault="006D2EAF" w:rsidP="006D2EAF">
      <w:pPr>
        <w:pStyle w:val="BodyText"/>
        <w:ind w:left="288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844DA8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844DA8">
        <w:rPr>
          <w:sz w:val="24"/>
          <w:szCs w:val="24"/>
        </w:rPr>
        <w:t xml:space="preserve">     </w:t>
      </w:r>
      <w:r>
        <w:rPr>
          <w:sz w:val="24"/>
          <w:szCs w:val="24"/>
        </w:rPr>
        <w:t>2</w:t>
      </w:r>
      <w:r w:rsidR="00BB4E12">
        <w:rPr>
          <w:sz w:val="24"/>
          <w:szCs w:val="24"/>
        </w:rPr>
        <w:t xml:space="preserve">. </w:t>
      </w:r>
      <w:proofErr w:type="gramStart"/>
      <w:r w:rsidR="00BB4E12">
        <w:rPr>
          <w:sz w:val="24"/>
          <w:szCs w:val="24"/>
        </w:rPr>
        <w:t>log</w:t>
      </w:r>
      <w:proofErr w:type="gramEnd"/>
      <w:r w:rsidR="00BB4E12">
        <w:rPr>
          <w:sz w:val="24"/>
          <w:szCs w:val="24"/>
        </w:rPr>
        <w:t xml:space="preserve"> in</w:t>
      </w:r>
    </w:p>
    <w:p w:rsidR="00BB4E12" w:rsidRDefault="006D2EAF" w:rsidP="00844DA8">
      <w:pPr>
        <w:pStyle w:val="BodyText"/>
        <w:ind w:left="4320" w:firstLine="360"/>
        <w:rPr>
          <w:sz w:val="24"/>
          <w:szCs w:val="24"/>
        </w:rPr>
      </w:pPr>
      <w:r>
        <w:rPr>
          <w:sz w:val="24"/>
          <w:szCs w:val="24"/>
        </w:rPr>
        <w:t>3</w:t>
      </w:r>
      <w:r w:rsidR="00BB4E12">
        <w:rPr>
          <w:sz w:val="24"/>
          <w:szCs w:val="24"/>
        </w:rPr>
        <w:t xml:space="preserve">. </w:t>
      </w:r>
      <w:proofErr w:type="gramStart"/>
      <w:r w:rsidR="00BB4E12">
        <w:rPr>
          <w:sz w:val="24"/>
          <w:szCs w:val="24"/>
        </w:rPr>
        <w:t>complete</w:t>
      </w:r>
      <w:proofErr w:type="gramEnd"/>
      <w:r w:rsidR="00BB4E12">
        <w:rPr>
          <w:sz w:val="24"/>
          <w:szCs w:val="24"/>
        </w:rPr>
        <w:t xml:space="preserve"> the required fields referring to the festival (name, number of available tickets, period, description, add poster etc.)</w:t>
      </w:r>
    </w:p>
    <w:p w:rsidR="00BB4E12" w:rsidRDefault="00BB4E12" w:rsidP="00BB4E12">
      <w:pPr>
        <w:pStyle w:val="BodyText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44DA8">
        <w:rPr>
          <w:sz w:val="24"/>
          <w:szCs w:val="24"/>
        </w:rPr>
        <w:tab/>
        <w:t xml:space="preserve">      </w:t>
      </w:r>
      <w:r w:rsidR="006D2EAF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validate</w:t>
      </w:r>
      <w:proofErr w:type="gramEnd"/>
      <w:r>
        <w:rPr>
          <w:sz w:val="24"/>
          <w:szCs w:val="24"/>
        </w:rPr>
        <w:t xml:space="preserve"> the completed information</w:t>
      </w:r>
    </w:p>
    <w:p w:rsidR="00BB4E12" w:rsidRDefault="00BB4E12" w:rsidP="00BB4E12">
      <w:pPr>
        <w:pStyle w:val="BodyText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44DA8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 xml:space="preserve"> </w:t>
      </w:r>
      <w:r w:rsidR="00E500C5">
        <w:rPr>
          <w:sz w:val="24"/>
          <w:szCs w:val="24"/>
        </w:rPr>
        <w:t>5</w:t>
      </w:r>
      <w:r w:rsidR="00F351B5">
        <w:rPr>
          <w:sz w:val="24"/>
          <w:szCs w:val="24"/>
        </w:rPr>
        <w:t xml:space="preserve">. </w:t>
      </w:r>
      <w:proofErr w:type="gramStart"/>
      <w:r w:rsidR="00F351B5">
        <w:rPr>
          <w:sz w:val="24"/>
          <w:szCs w:val="24"/>
        </w:rPr>
        <w:t>start</w:t>
      </w:r>
      <w:proofErr w:type="gramEnd"/>
      <w:r w:rsidR="00AE2F4C">
        <w:rPr>
          <w:sz w:val="24"/>
          <w:szCs w:val="24"/>
        </w:rPr>
        <w:t xml:space="preserve"> the</w:t>
      </w:r>
      <w:r w:rsidR="00F351B5">
        <w:rPr>
          <w:sz w:val="24"/>
          <w:szCs w:val="24"/>
        </w:rPr>
        <w:t xml:space="preserve"> </w:t>
      </w:r>
      <w:r>
        <w:rPr>
          <w:sz w:val="24"/>
          <w:szCs w:val="24"/>
        </w:rPr>
        <w:t>sell</w:t>
      </w:r>
    </w:p>
    <w:p w:rsidR="00844DA8" w:rsidRDefault="00844DA8" w:rsidP="00844DA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  <w:t xml:space="preserve">b). user forget to complete some </w:t>
      </w:r>
      <w:proofErr w:type="gramStart"/>
      <w:r>
        <w:rPr>
          <w:sz w:val="24"/>
          <w:szCs w:val="24"/>
        </w:rPr>
        <w:t>fields :</w:t>
      </w:r>
      <w:proofErr w:type="gramEnd"/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. log in</w:t>
      </w:r>
    </w:p>
    <w:p w:rsidR="00844DA8" w:rsidRDefault="00844DA8" w:rsidP="00844DA8">
      <w:pPr>
        <w:pStyle w:val="BodyText"/>
        <w:ind w:left="50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2. </w:t>
      </w:r>
      <w:proofErr w:type="gramStart"/>
      <w:r>
        <w:rPr>
          <w:sz w:val="24"/>
          <w:szCs w:val="24"/>
        </w:rPr>
        <w:t>complete</w:t>
      </w:r>
      <w:proofErr w:type="gramEnd"/>
      <w:r>
        <w:rPr>
          <w:sz w:val="24"/>
          <w:szCs w:val="24"/>
        </w:rPr>
        <w:t xml:space="preserve"> the required fields referring to the festival (name, number of available tickets, period, description, add poster etc.)</w:t>
      </w:r>
    </w:p>
    <w:p w:rsidR="00844DA8" w:rsidRDefault="00844DA8" w:rsidP="00844DA8">
      <w:pPr>
        <w:pStyle w:val="BodyText"/>
        <w:ind w:left="4320"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3. </w:t>
      </w:r>
      <w:proofErr w:type="gramStart"/>
      <w:r>
        <w:rPr>
          <w:sz w:val="24"/>
          <w:szCs w:val="24"/>
        </w:rPr>
        <w:t>validate</w:t>
      </w:r>
      <w:proofErr w:type="gramEnd"/>
      <w:r>
        <w:rPr>
          <w:sz w:val="24"/>
          <w:szCs w:val="24"/>
        </w:rPr>
        <w:t xml:space="preserve"> the completed information</w:t>
      </w:r>
    </w:p>
    <w:p w:rsidR="00844DA8" w:rsidRDefault="00844DA8" w:rsidP="00844DA8">
      <w:pPr>
        <w:pStyle w:val="BodyText"/>
        <w:ind w:left="50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4. </w:t>
      </w:r>
      <w:proofErr w:type="gramStart"/>
      <w:r>
        <w:rPr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 the error for not filling the required fields</w:t>
      </w:r>
    </w:p>
    <w:p w:rsidR="00844DA8" w:rsidRDefault="00844DA8" w:rsidP="00844DA8">
      <w:pPr>
        <w:pStyle w:val="BodyText"/>
        <w:ind w:left="5040"/>
        <w:rPr>
          <w:sz w:val="24"/>
          <w:szCs w:val="24"/>
        </w:rPr>
      </w:pPr>
      <w:r>
        <w:rPr>
          <w:sz w:val="24"/>
          <w:szCs w:val="24"/>
        </w:rPr>
        <w:t xml:space="preserve">    5. </w:t>
      </w:r>
      <w:proofErr w:type="gramStart"/>
      <w:r>
        <w:rPr>
          <w:sz w:val="24"/>
          <w:szCs w:val="24"/>
        </w:rPr>
        <w:t>complete</w:t>
      </w:r>
      <w:proofErr w:type="gramEnd"/>
      <w:r>
        <w:rPr>
          <w:sz w:val="24"/>
          <w:szCs w:val="24"/>
        </w:rPr>
        <w:t xml:space="preserve"> the unfilled fields</w:t>
      </w:r>
    </w:p>
    <w:p w:rsidR="00844DA8" w:rsidRDefault="00844DA8" w:rsidP="00844DA8">
      <w:pPr>
        <w:pStyle w:val="BodyText"/>
        <w:ind w:left="5040"/>
        <w:rPr>
          <w:sz w:val="24"/>
          <w:szCs w:val="24"/>
        </w:rPr>
      </w:pPr>
      <w:r>
        <w:rPr>
          <w:sz w:val="24"/>
          <w:szCs w:val="24"/>
        </w:rPr>
        <w:t xml:space="preserve">    6. </w:t>
      </w:r>
      <w:proofErr w:type="gramStart"/>
      <w:r>
        <w:rPr>
          <w:sz w:val="24"/>
          <w:szCs w:val="24"/>
        </w:rPr>
        <w:t>start</w:t>
      </w:r>
      <w:proofErr w:type="gramEnd"/>
      <w:r w:rsidR="00F86D7E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sell</w:t>
      </w:r>
    </w:p>
    <w:p w:rsidR="00BD6406" w:rsidRPr="00BD6406" w:rsidRDefault="00BD6406" w:rsidP="00BD6406">
      <w:pPr>
        <w:pStyle w:val="BodyText"/>
        <w:ind w:left="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BD6406">
        <w:rPr>
          <w:sz w:val="24"/>
          <w:szCs w:val="24"/>
          <w:u w:val="single"/>
        </w:rPr>
        <w:t>Use case 3</w:t>
      </w:r>
    </w:p>
    <w:p w:rsidR="00844DA8" w:rsidRDefault="00BD6406" w:rsidP="00844DA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Use case: Client log in</w:t>
      </w:r>
    </w:p>
    <w:p w:rsidR="00BD6406" w:rsidRDefault="00BD6406" w:rsidP="00844DA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Level: Sub-function</w:t>
      </w:r>
    </w:p>
    <w:p w:rsidR="00BD6406" w:rsidRDefault="00BD6406" w:rsidP="00844DA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Primary actor: Client</w:t>
      </w:r>
    </w:p>
    <w:p w:rsidR="00BD6406" w:rsidRDefault="00BD6406" w:rsidP="00844DA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Main success scenario: 1. add the username or e-mail in the username field</w:t>
      </w:r>
    </w:p>
    <w:p w:rsidR="00BD6406" w:rsidRDefault="00BD6406" w:rsidP="00844DA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2. </w:t>
      </w: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the password in the password field</w:t>
      </w:r>
    </w:p>
    <w:p w:rsidR="00BD6406" w:rsidRDefault="00BD6406" w:rsidP="00844DA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3. </w:t>
      </w:r>
      <w:proofErr w:type="gramStart"/>
      <w:r>
        <w:rPr>
          <w:sz w:val="24"/>
          <w:szCs w:val="24"/>
        </w:rPr>
        <w:t>press</w:t>
      </w:r>
      <w:proofErr w:type="gramEnd"/>
      <w:r>
        <w:rPr>
          <w:sz w:val="24"/>
          <w:szCs w:val="24"/>
        </w:rPr>
        <w:t xml:space="preserve"> the “Log in” button</w:t>
      </w:r>
    </w:p>
    <w:p w:rsidR="003C097E" w:rsidRDefault="003C097E" w:rsidP="00844DA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Extensions:</w:t>
      </w:r>
    </w:p>
    <w:p w:rsidR="005B475C" w:rsidRDefault="003C097E" w:rsidP="005B475C">
      <w:pPr>
        <w:pStyle w:val="BodyTex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FB2D60">
        <w:rPr>
          <w:sz w:val="24"/>
          <w:szCs w:val="24"/>
        </w:rPr>
        <w:t xml:space="preserve">filled in wrong </w:t>
      </w:r>
      <w:proofErr w:type="gramStart"/>
      <w:r w:rsidR="00FB2D60">
        <w:rPr>
          <w:sz w:val="24"/>
          <w:szCs w:val="24"/>
        </w:rPr>
        <w:t xml:space="preserve">credentials </w:t>
      </w:r>
      <w:r w:rsidR="005B475C">
        <w:rPr>
          <w:sz w:val="24"/>
          <w:szCs w:val="24"/>
        </w:rPr>
        <w:t>:</w:t>
      </w:r>
      <w:proofErr w:type="gramEnd"/>
      <w:r w:rsidR="005B475C">
        <w:rPr>
          <w:sz w:val="24"/>
          <w:szCs w:val="24"/>
        </w:rPr>
        <w:t xml:space="preserve"> </w:t>
      </w:r>
      <w:r w:rsidR="005B475C">
        <w:rPr>
          <w:sz w:val="24"/>
          <w:szCs w:val="24"/>
        </w:rPr>
        <w:t>1. add the username or e-mail in the username field</w:t>
      </w:r>
    </w:p>
    <w:p w:rsidR="005B475C" w:rsidRDefault="005B475C" w:rsidP="005B47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 xml:space="preserve">2. </w:t>
      </w: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the password in the password field</w:t>
      </w:r>
    </w:p>
    <w:p w:rsidR="005B475C" w:rsidRDefault="005B475C" w:rsidP="005B47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 xml:space="preserve">3. </w:t>
      </w:r>
      <w:proofErr w:type="gramStart"/>
      <w:r>
        <w:rPr>
          <w:sz w:val="24"/>
          <w:szCs w:val="24"/>
        </w:rPr>
        <w:t>press</w:t>
      </w:r>
      <w:proofErr w:type="gramEnd"/>
      <w:r>
        <w:rPr>
          <w:sz w:val="24"/>
          <w:szCs w:val="24"/>
        </w:rPr>
        <w:t xml:space="preserve"> the “Log in” button</w:t>
      </w:r>
    </w:p>
    <w:p w:rsidR="005B475C" w:rsidRDefault="005B475C" w:rsidP="005B47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 </w:t>
      </w:r>
      <w:proofErr w:type="gramStart"/>
      <w:r>
        <w:rPr>
          <w:sz w:val="24"/>
          <w:szCs w:val="24"/>
        </w:rPr>
        <w:t>get</w:t>
      </w:r>
      <w:proofErr w:type="gramEnd"/>
      <w:r>
        <w:rPr>
          <w:sz w:val="24"/>
          <w:szCs w:val="24"/>
        </w:rPr>
        <w:t xml:space="preserve"> the wrong username or password error</w:t>
      </w:r>
    </w:p>
    <w:p w:rsidR="005B475C" w:rsidRDefault="005B475C" w:rsidP="005B47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5. </w:t>
      </w:r>
      <w:proofErr w:type="gramStart"/>
      <w:r>
        <w:rPr>
          <w:sz w:val="24"/>
          <w:szCs w:val="24"/>
        </w:rPr>
        <w:t>refill</w:t>
      </w:r>
      <w:proofErr w:type="gramEnd"/>
      <w:r>
        <w:rPr>
          <w:sz w:val="24"/>
          <w:szCs w:val="24"/>
        </w:rPr>
        <w:t xml:space="preserve"> the fields with the correct ones</w:t>
      </w:r>
    </w:p>
    <w:p w:rsidR="005B475C" w:rsidRDefault="005B475C" w:rsidP="005B475C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6. </w:t>
      </w:r>
      <w:proofErr w:type="gramStart"/>
      <w:r>
        <w:rPr>
          <w:sz w:val="24"/>
          <w:szCs w:val="24"/>
        </w:rPr>
        <w:t>press</w:t>
      </w:r>
      <w:proofErr w:type="gramEnd"/>
      <w:r>
        <w:rPr>
          <w:sz w:val="24"/>
          <w:szCs w:val="24"/>
        </w:rPr>
        <w:t xml:space="preserve"> the “Log in” button again</w:t>
      </w:r>
    </w:p>
    <w:p w:rsidR="003C097E" w:rsidRDefault="003C097E" w:rsidP="00844DA8">
      <w:pPr>
        <w:pStyle w:val="BodyText"/>
        <w:rPr>
          <w:sz w:val="24"/>
          <w:szCs w:val="24"/>
        </w:rPr>
      </w:pPr>
    </w:p>
    <w:p w:rsidR="00BB4E12" w:rsidRDefault="00BB4E12" w:rsidP="00E500C5">
      <w:pPr>
        <w:pStyle w:val="BodyText"/>
        <w:ind w:left="1800"/>
        <w:rPr>
          <w:sz w:val="24"/>
          <w:szCs w:val="24"/>
        </w:rPr>
      </w:pPr>
    </w:p>
    <w:p w:rsidR="004A5B93" w:rsidRPr="00B50343" w:rsidRDefault="004A5B93" w:rsidP="00B50343">
      <w:pPr>
        <w:pStyle w:val="BodyText"/>
        <w:rPr>
          <w:sz w:val="24"/>
          <w:szCs w:val="24"/>
        </w:rPr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Start w:id="6" w:name="_GoBack"/>
      <w:bookmarkEnd w:id="5"/>
      <w:bookmarkEnd w:id="6"/>
    </w:p>
    <w:p w:rsidR="008C4393" w:rsidRPr="00D047E9" w:rsidRDefault="000667A4" w:rsidP="000667A4">
      <w:pPr>
        <w:pStyle w:val="InfoBlue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1.35pt;margin-top:4.45pt;width:467.65pt;height:221.95pt;z-index:1;visibility:visible;mso-wrap-style:square;mso-position-horizontal-relative:text;mso-position-vertical-relative:text;mso-width-relative:page;mso-height-relative:page">
            <v:imagedata r:id="rId9" o:title=""/>
            <w10:wrap type="square"/>
          </v:shape>
        </w:pict>
      </w:r>
    </w:p>
    <w:sectPr w:rsidR="008C4393" w:rsidRPr="00D047E9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721" w:rsidRDefault="00E97721">
      <w:pPr>
        <w:spacing w:line="240" w:lineRule="auto"/>
      </w:pPr>
      <w:r>
        <w:separator/>
      </w:r>
    </w:p>
  </w:endnote>
  <w:endnote w:type="continuationSeparator" w:id="0">
    <w:p w:rsidR="00E97721" w:rsidRDefault="00E97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E97721">
            <w:fldChar w:fldCharType="begin"/>
          </w:r>
          <w:r w:rsidR="00E97721">
            <w:instrText xml:space="preserve"> DOCPROPERTY "Company"  \* MERGEFORMAT </w:instrText>
          </w:r>
          <w:r w:rsidR="00E97721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E97721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AB216E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0667A4">
            <w:rPr>
              <w:rStyle w:val="PageNumber"/>
              <w:noProof/>
            </w:rPr>
            <w:t>6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721" w:rsidRDefault="00E97721">
      <w:pPr>
        <w:spacing w:line="240" w:lineRule="auto"/>
      </w:pPr>
      <w:r>
        <w:separator/>
      </w:r>
    </w:p>
  </w:footnote>
  <w:footnote w:type="continuationSeparator" w:id="0">
    <w:p w:rsidR="00E97721" w:rsidRDefault="00E977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E97721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proofErr w:type="spellStart"/>
    <w:r w:rsidR="00793E5E">
      <w:rPr>
        <w:rFonts w:ascii="Arial" w:hAnsi="Arial"/>
        <w:b/>
        <w:sz w:val="36"/>
      </w:rPr>
      <w:t>Ispas</w:t>
    </w:r>
    <w:proofErr w:type="spellEnd"/>
    <w:r w:rsidR="00793E5E">
      <w:rPr>
        <w:rFonts w:ascii="Arial" w:hAnsi="Arial"/>
        <w:b/>
        <w:sz w:val="36"/>
      </w:rPr>
      <w:t xml:space="preserve"> </w:t>
    </w:r>
    <w:proofErr w:type="spellStart"/>
    <w:r w:rsidR="00793E5E">
      <w:rPr>
        <w:rFonts w:ascii="Arial" w:hAnsi="Arial"/>
        <w:b/>
        <w:sz w:val="36"/>
      </w:rPr>
      <w:t>Ovidiu</w:t>
    </w:r>
    <w:proofErr w:type="spellEnd"/>
    <w:r w:rsidR="00793E5E">
      <w:rPr>
        <w:rFonts w:ascii="Arial" w:hAnsi="Arial"/>
        <w:b/>
        <w:sz w:val="36"/>
      </w:rPr>
      <w:t xml:space="preserve"> </w:t>
    </w:r>
    <w:proofErr w:type="spellStart"/>
    <w:r w:rsidR="00793E5E">
      <w:rPr>
        <w:rFonts w:ascii="Arial" w:hAnsi="Arial"/>
        <w:b/>
        <w:sz w:val="36"/>
      </w:rPr>
      <w:t>Mihai</w:t>
    </w:r>
    <w:proofErr w:type="spellEnd"/>
    <w:r w:rsidR="000916B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4741B" w:rsidRDefault="00E97721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4741B">
      <w:rPr>
        <w:rFonts w:ascii="Arial" w:hAnsi="Arial"/>
        <w:b/>
        <w:sz w:val="36"/>
      </w:rPr>
      <w:t>&lt;</w:t>
    </w:r>
    <w:r w:rsidR="00793E5E">
      <w:rPr>
        <w:rFonts w:ascii="Arial" w:hAnsi="Arial"/>
        <w:b/>
        <w:sz w:val="36"/>
      </w:rPr>
      <w:t>30433</w:t>
    </w:r>
    <w:r w:rsidR="0004741B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E97721" w:rsidP="008451E5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</w:t>
          </w:r>
          <w:r w:rsidR="008451E5">
            <w:t>Electronic Shop for Festival Tickets</w:t>
          </w:r>
          <w:r w:rsidR="000916B9">
            <w:t>&gt;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793E5E" w:rsidP="00793E5E">
          <w:r>
            <w:t xml:space="preserve">  Date:  &lt;18</w:t>
          </w:r>
          <w:r w:rsidR="00570E86">
            <w:t>/</w:t>
          </w:r>
          <w:r>
            <w:t>03/18</w:t>
          </w:r>
          <w:r w:rsidR="00570E86"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333761C"/>
    <w:multiLevelType w:val="hybridMultilevel"/>
    <w:tmpl w:val="3CE69E46"/>
    <w:lvl w:ilvl="0" w:tplc="EBDC1CD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A213725"/>
    <w:multiLevelType w:val="hybridMultilevel"/>
    <w:tmpl w:val="294479CC"/>
    <w:lvl w:ilvl="0" w:tplc="C362385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8"/>
  </w:num>
  <w:num w:numId="22">
    <w:abstractNumId w:val="7"/>
  </w:num>
  <w:num w:numId="23">
    <w:abstractNumId w:val="1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4AB0"/>
    <w:rsid w:val="0004741B"/>
    <w:rsid w:val="000667A4"/>
    <w:rsid w:val="000762E3"/>
    <w:rsid w:val="000916B9"/>
    <w:rsid w:val="000A1905"/>
    <w:rsid w:val="002D02EB"/>
    <w:rsid w:val="002F5355"/>
    <w:rsid w:val="003C097E"/>
    <w:rsid w:val="004A5B93"/>
    <w:rsid w:val="0056530F"/>
    <w:rsid w:val="00570E86"/>
    <w:rsid w:val="005B475C"/>
    <w:rsid w:val="005D1255"/>
    <w:rsid w:val="00664E4B"/>
    <w:rsid w:val="006C543D"/>
    <w:rsid w:val="006D2EAF"/>
    <w:rsid w:val="00793E5E"/>
    <w:rsid w:val="00844DA8"/>
    <w:rsid w:val="008451E5"/>
    <w:rsid w:val="008C4393"/>
    <w:rsid w:val="008E0F3F"/>
    <w:rsid w:val="0090593F"/>
    <w:rsid w:val="00A51FBE"/>
    <w:rsid w:val="00AB216E"/>
    <w:rsid w:val="00AE2F4C"/>
    <w:rsid w:val="00B50343"/>
    <w:rsid w:val="00BB4E12"/>
    <w:rsid w:val="00BD6406"/>
    <w:rsid w:val="00C709E3"/>
    <w:rsid w:val="00D047E9"/>
    <w:rsid w:val="00D720D3"/>
    <w:rsid w:val="00E500C5"/>
    <w:rsid w:val="00E97721"/>
    <w:rsid w:val="00EE03DF"/>
    <w:rsid w:val="00F351B5"/>
    <w:rsid w:val="00F86D7E"/>
    <w:rsid w:val="00FB2D60"/>
    <w:rsid w:val="00FF4087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404</TotalTime>
  <Pages>6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Hp</cp:lastModifiedBy>
  <cp:revision>24</cp:revision>
  <dcterms:created xsi:type="dcterms:W3CDTF">2010-02-24T09:14:00Z</dcterms:created>
  <dcterms:modified xsi:type="dcterms:W3CDTF">2018-03-18T22:20:00Z</dcterms:modified>
</cp:coreProperties>
</file>